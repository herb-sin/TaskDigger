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93" w:rsidRDefault="00401D93">
      <w:pPr>
        <w:rPr>
          <w:rFonts w:asciiTheme="majorHAnsi" w:eastAsiaTheme="majorEastAsia" w:hAnsiTheme="majorHAnsi" w:cstheme="majorBidi"/>
          <w:caps/>
          <w:color w:val="1F4E79" w:themeColor="accent1" w:themeShade="80"/>
          <w:kern w:val="28"/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516E4" wp14:editId="36EC1A6C">
                <wp:simplePos x="0" y="0"/>
                <wp:positionH relativeFrom="margin">
                  <wp:align>center</wp:align>
                </wp:positionH>
                <wp:positionV relativeFrom="paragraph">
                  <wp:posOffset>1495986</wp:posOffset>
                </wp:positionV>
                <wp:extent cx="1828800" cy="1828800"/>
                <wp:effectExtent l="0" t="0" r="0" b="31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1D93" w:rsidRPr="00401D93" w:rsidRDefault="00401D93" w:rsidP="00401D93">
                            <w:pPr>
                              <w:jc w:val="center"/>
                              <w:rPr>
                                <w:color w:val="auto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01D93">
                              <w:rPr>
                                <w:color w:val="auto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  <w:proofErr w:type="spellEnd"/>
                            <w:r w:rsidRPr="00401D93">
                              <w:rPr>
                                <w:color w:val="auto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01D93">
                              <w:rPr>
                                <w:color w:val="auto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516E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17.8pt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" filled="f" stroked="f">
                <v:textbox style="mso-fit-shape-to-text:t">
                  <w:txbxContent>
                    <w:p w:rsidR="00401D93" w:rsidRPr="00401D93" w:rsidRDefault="00401D93" w:rsidP="00401D93">
                      <w:pPr>
                        <w:jc w:val="center"/>
                        <w:rPr>
                          <w:color w:val="auto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01D93">
                        <w:rPr>
                          <w:color w:val="auto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  <w:proofErr w:type="spellEnd"/>
                      <w:r w:rsidRPr="00401D93">
                        <w:rPr>
                          <w:color w:val="auto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01D93">
                        <w:rPr>
                          <w:color w:val="auto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Digger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Pr="00401D93">
        <w:rPr>
          <w:rFonts w:ascii="Cambria" w:eastAsia="Cambria" w:hAnsi="Cambria" w:cs="Times New Roman"/>
          <w:noProof/>
          <w:color w:val="595959"/>
          <w:kern w:val="2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FFA13" wp14:editId="72B971C8">
                <wp:simplePos x="0" y="0"/>
                <wp:positionH relativeFrom="page">
                  <wp:posOffset>914400</wp:posOffset>
                </wp:positionH>
                <wp:positionV relativeFrom="margin">
                  <wp:posOffset>523875</wp:posOffset>
                </wp:positionV>
                <wp:extent cx="5791200" cy="6210300"/>
                <wp:effectExtent l="0" t="0" r="12700" b="11430"/>
                <wp:wrapTopAndBottom/>
                <wp:docPr id="6" name="Caixa de Texto 6" descr="Título, Subtítulo e Resu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21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1D93" w:rsidRPr="00401D93" w:rsidRDefault="00913CC9" w:rsidP="00401D93">
                            <w:pPr>
                              <w:pStyle w:val="Ttulo10"/>
                              <w:rPr>
                                <w:sz w:val="96"/>
                              </w:rPr>
                            </w:pPr>
                            <w:sdt>
                              <w:sdtPr>
                                <w:rPr>
                                  <w:sz w:val="96"/>
                                </w:rPr>
                                <w:alias w:val="Título"/>
                                <w:tag w:val=""/>
                                <w:id w:val="70136470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01D93" w:rsidRPr="00401D93">
                                  <w:rPr>
                                    <w:sz w:val="96"/>
                                  </w:rPr>
                                  <w:t>especificação funcional</w:t>
                                </w:r>
                              </w:sdtContent>
                            </w:sdt>
                          </w:p>
                          <w:p w:rsidR="00401D93" w:rsidRPr="00A34093" w:rsidRDefault="00401D93" w:rsidP="00401D93">
                            <w:pPr>
                              <w:pStyle w:val="Subttulo1"/>
                            </w:pPr>
                          </w:p>
                          <w:sdt>
                            <w:sdtPr>
                              <w:alias w:val="Resumo"/>
                              <w:id w:val="10662266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401D93" w:rsidRPr="00A34093" w:rsidRDefault="00401D93" w:rsidP="00401D93">
                                <w:pPr>
                                  <w:pStyle w:val="Resumo"/>
                                </w:pPr>
                                <w:r>
                                  <w:t xml:space="preserve">Tela principal de acesso a </w:t>
                                </w:r>
                                <w:proofErr w:type="spellStart"/>
                                <w:r>
                                  <w:t>webpage</w:t>
                                </w:r>
                                <w:proofErr w:type="spellEnd"/>
                                <w:r>
                                  <w:t xml:space="preserve"> do </w:t>
                                </w:r>
                                <w:proofErr w:type="spellStart"/>
                                <w:r>
                                  <w:t>task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digger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85000</wp14:pctHeight>
                </wp14:sizeRelV>
              </wp:anchor>
            </w:drawing>
          </mc:Choice>
          <mc:Fallback>
            <w:pict>
              <v:shape w14:anchorId="11CFFA13" id="Caixa de Texto 6" o:spid="_x0000_s1027" type="#_x0000_t202" alt="Título, Subtítulo e Resumo" style="position:absolute;margin-left:1in;margin-top:41.25pt;width:456pt;height:489pt;z-index:251659264;visibility:visible;mso-wrap-style:square;mso-width-percent:100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" filled="f" stroked="f" strokeweight=".5pt">
                <v:textbox inset="0,0,0,0">
                  <w:txbxContent>
                    <w:p w:rsidR="00401D93" w:rsidRPr="00401D93" w:rsidRDefault="00913CC9" w:rsidP="00401D93">
                      <w:pPr>
                        <w:pStyle w:val="Ttulo10"/>
                        <w:rPr>
                          <w:sz w:val="96"/>
                        </w:rPr>
                      </w:pPr>
                      <w:sdt>
                        <w:sdtPr>
                          <w:rPr>
                            <w:sz w:val="96"/>
                          </w:rPr>
                          <w:alias w:val="Títu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01D93" w:rsidRPr="00401D93">
                            <w:rPr>
                              <w:sz w:val="96"/>
                            </w:rPr>
                            <w:t>especificação funcional</w:t>
                          </w:r>
                        </w:sdtContent>
                      </w:sdt>
                    </w:p>
                    <w:p w:rsidR="00401D93" w:rsidRPr="00A34093" w:rsidRDefault="00401D93" w:rsidP="00401D93">
                      <w:pPr>
                        <w:pStyle w:val="Subttulo1"/>
                      </w:pPr>
                    </w:p>
                    <w:sdt>
                      <w:sdtPr>
                        <w:alias w:val="Resumo"/>
                        <w:id w:val="106622669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401D93" w:rsidRPr="00A34093" w:rsidRDefault="00401D93" w:rsidP="00401D93">
                          <w:pPr>
                            <w:pStyle w:val="Resumo"/>
                          </w:pPr>
                          <w:r>
                            <w:t xml:space="preserve">Tela principal de acesso a </w:t>
                          </w:r>
                          <w:proofErr w:type="spellStart"/>
                          <w:r>
                            <w:t>webpage</w:t>
                          </w:r>
                          <w:proofErr w:type="spellEnd"/>
                          <w:r>
                            <w:t xml:space="preserve"> do </w:t>
                          </w:r>
                          <w:proofErr w:type="spellStart"/>
                          <w:r>
                            <w:t>task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digger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:rsidR="006E5425" w:rsidRPr="002C5A42" w:rsidRDefault="00401D93">
      <w:pPr>
        <w:pStyle w:val="Ttulo"/>
      </w:pPr>
      <w:r>
        <w:lastRenderedPageBreak/>
        <w:t>documentação de requisitos</w:t>
      </w:r>
    </w:p>
    <w:sdt>
      <w:sdtPr>
        <w:id w:val="216403978"/>
        <w:placeholder>
          <w:docPart w:val="45B52DB9C40440B79CBA7337512F3ADB"/>
        </w:placeholder>
        <w:date w:fullDate="2016-08-18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223490">
          <w:pPr>
            <w:pStyle w:val="Subttulo"/>
          </w:pPr>
          <w:r>
            <w:t>18/08/2016</w:t>
          </w:r>
        </w:p>
      </w:sdtContent>
    </w:sdt>
    <w:p w:rsidR="006E5425" w:rsidRPr="002C5A42" w:rsidRDefault="00E96407">
      <w:pPr>
        <w:pStyle w:val="Ttulo1"/>
      </w:pPr>
      <w:r w:rsidRPr="002C5A42">
        <w:t>Visão geral</w:t>
      </w:r>
    </w:p>
    <w:p w:rsidR="006E5425" w:rsidRDefault="00401D93">
      <w:pPr>
        <w:pStyle w:val="Ttulo2"/>
      </w:pPr>
      <w:r>
        <w:t>Objetivo</w:t>
      </w:r>
    </w:p>
    <w:p w:rsidR="00401D93" w:rsidRDefault="00401D93" w:rsidP="00C93D99">
      <w:pPr>
        <w:jc w:val="both"/>
      </w:pPr>
      <w:r>
        <w:t>O objetivo deste documento é realizar a transcrição dos requisitos</w:t>
      </w:r>
      <w:r w:rsidR="00223490">
        <w:t>\necessidades encontradas</w:t>
      </w:r>
      <w:r>
        <w:t xml:space="preserve"> durante a etapa de levantamento de requisitos</w:t>
      </w:r>
      <w:r w:rsidR="00223490">
        <w:t xml:space="preserve"> com as partes interessadas, tem como finalidade coletar as principais informações\necessidades para o futuro desenvolvimento do software.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D99" w:rsidRPr="002C5A42" w:rsidTr="0069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D99" w:rsidRPr="002C5A42" w:rsidRDefault="00C93D99" w:rsidP="00697CB8">
            <w:r w:rsidRPr="002C5A42">
              <w:rPr>
                <w:noProof/>
              </w:rPr>
              <mc:AlternateContent>
                <mc:Choice Requires="wpg">
                  <w:drawing>
                    <wp:inline distT="0" distB="0" distL="0" distR="0" wp14:anchorId="521EC79A" wp14:editId="01DC4839">
                      <wp:extent cx="141605" cy="141605"/>
                      <wp:effectExtent l="0" t="0" r="0" b="0"/>
                      <wp:docPr id="2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Retângulo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orma livre 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951D87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">
                      <v:rect id="Retângulo 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REsIA&#10;AADaAAAADwAAAGRycy9kb3ducmV2LnhtbESPT2sCMRTE74LfITyht5qorehqFCmUtl5k/XN/bJ67&#10;i5uXJYm6/fZNQfA4zMxvmOW6s424kQ+1Yw2joQJBXDhTc6nhePh8nYEIEdlg45g0/FKA9arfW2Jm&#10;3J1zuu1jKRKEQ4YaqhjbTMpQVGQxDF1LnLyz8xZjkr6UxuM9wW0jx0pNpcWa00KFLX1UVFz2V6vh&#10;S+3mp2tpWL3J0XhSb3/yuX/X+mXQbRYgInXxGX60v42GCfxfS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VESwgAAANoAAAAPAAAAAAAAAAAAAAAAAJgCAABkcnMvZG93&#10;bnJldi54bWxQSwUGAAAAAAQABAD1AAAAhwMAAAAA&#10;" fillcolor="#5b9bd5 [3204]" stroked="f" strokeweight="0"/>
                      <v:shape id="Forma livre 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hL8QA&#10;AADaAAAADwAAAGRycy9kb3ducmV2LnhtbESPT2vCQBTE70K/w/KE3szGU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aoS/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C93D99" w:rsidRPr="002C5A42" w:rsidRDefault="00C93D99" w:rsidP="00C93D99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A42">
              <w:t>[</w:t>
            </w:r>
            <w:r>
              <w:t>Descrição do proposito deste documento</w:t>
            </w:r>
            <w:r w:rsidRPr="002C5A42">
              <w:t>]</w:t>
            </w:r>
          </w:p>
        </w:tc>
      </w:tr>
    </w:tbl>
    <w:p w:rsidR="006E5425" w:rsidRPr="002C5A42" w:rsidRDefault="00223490">
      <w:pPr>
        <w:pStyle w:val="Ttulo2"/>
      </w:pPr>
      <w:r>
        <w:t>Descrição do Requisito em Alto Nível</w:t>
      </w:r>
    </w:p>
    <w:p w:rsidR="00223490" w:rsidRDefault="00223490" w:rsidP="00C93D99">
      <w:pPr>
        <w:jc w:val="both"/>
      </w:pPr>
      <w:r>
        <w:t xml:space="preserve"> A página inicial do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Digger</w:t>
      </w:r>
      <w:proofErr w:type="spellEnd"/>
      <w:r>
        <w:t xml:space="preserve"> sobre o domínio </w:t>
      </w:r>
      <w:hyperlink r:id="rId10" w:history="1">
        <w:r w:rsidRPr="00CD7941">
          <w:rPr>
            <w:rStyle w:val="Hyperlink"/>
          </w:rPr>
          <w:t>www.taskdigger.com</w:t>
        </w:r>
      </w:hyperlink>
      <w:r>
        <w:t xml:space="preserve"> deverá ser composta por um design inovador voltado a procura\oferta de micro serviços, nesta tela principal o usuário poderá realizar o </w:t>
      </w:r>
      <w:proofErr w:type="spellStart"/>
      <w:r>
        <w:t>login</w:t>
      </w:r>
      <w:proofErr w:type="spellEnd"/>
      <w:r>
        <w:t xml:space="preserve"> (caso tenha cadastro) ou iniciar o cadastro de um novo </w:t>
      </w:r>
      <w:proofErr w:type="spellStart"/>
      <w:r>
        <w:t>login</w:t>
      </w:r>
      <w:proofErr w:type="spellEnd"/>
      <w: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D99" w:rsidRPr="002C5A42" w:rsidTr="0069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D99" w:rsidRPr="002C5A42" w:rsidRDefault="00C93D99" w:rsidP="00697CB8">
            <w:r w:rsidRPr="002C5A42">
              <w:rPr>
                <w:noProof/>
              </w:rPr>
              <mc:AlternateContent>
                <mc:Choice Requires="wpg">
                  <w:drawing>
                    <wp:inline distT="0" distB="0" distL="0" distR="0" wp14:anchorId="7248F63F" wp14:editId="741BB204">
                      <wp:extent cx="141605" cy="141605"/>
                      <wp:effectExtent l="0" t="0" r="0" b="0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" name="Retângulo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orma livre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F160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naeg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PHJydp6CAAALygAAA4AAAAAAAAA&#10;AAAAAAAALgIAAGRycy9lMm9Eb2MueG1sUEsBAi0AFAAGAAgAAAAhAAXiDD3ZAAAAAwEAAA8AAAAA&#10;AAAAAAAAAAAA1AoAAGRycy9kb3ducmV2LnhtbFBLBQYAAAAABAAEAPMAAADaCwAAAAA=&#10;">
                      <v:rect id="Retângulo 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XEcMA&#10;AADaAAAADwAAAGRycy9kb3ducmV2LnhtbESPT2sCMRTE74LfITyhN03W1n/bjSKF0tpL0db7Y/O6&#10;u7h5WZKo22/fFASPw8z8hik2vW3FhXxoHGvIJgoEcelMw5WG76/X8RJEiMgGW8ek4ZcCbNbDQYG5&#10;cVfe0+UQK5EgHHLUUMfY5VKGsiaLYeI64uT9OG8xJukraTxeE9y2cqrUXFpsOC3U2NFLTeXpcLYa&#10;3tTn6niuDKsnmU0fm4/dfuVnWj+M+u0ziEh9vIdv7XejYQH/V9IN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JXEcMAAADaAAAADwAAAAAAAAAAAAAAAACYAgAAZHJzL2Rv&#10;d25yZXYueG1sUEsFBgAAAAAEAAQA9QAAAIgDAAAAAA==&#10;" fillcolor="#5b9bd5 [3204]" stroked="f" strokeweight="0"/>
                      <v:shape id="Forma livre 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rKsAA&#10;AADaAAAADwAAAGRycy9kb3ducmV2LnhtbERPPW/CMBDdkfgP1iF1AweGJkoxCCEhlQGRAt2v8TUJ&#10;xOc0NiTw6/FQifHpfc+XvanFjVpXWVYwnUQgiHOrKy4UnI6bcQLCeWSNtWVScCcHy8VwMMdU246/&#10;6HbwhQgh7FJUUHrfpFK6vCSDbmIb4sD92tagD7AtpG6xC+GmlrMoepcGKw4NJTa0Lim/HK5Gwf7H&#10;nh/Hv6yov7fNyepdHmdxotTbqF99gPDU+5f43/2pFYSt4Uq4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erKsAAAADaAAAADwAAAAAAAAAAAAAAAACYAgAAZHJzL2Rvd25y&#10;ZXYueG1sUEsFBgAAAAAEAAQA9QAAAIU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C93D99" w:rsidRPr="002C5A42" w:rsidRDefault="00C93D99" w:rsidP="00C93D99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A42">
              <w:t>[</w:t>
            </w:r>
            <w:r>
              <w:t>Descrição do entendimento do requisito, deverá apontar funcionalidades chaves para o desenvolvimento</w:t>
            </w:r>
            <w:r w:rsidRPr="002C5A42">
              <w:t>]</w:t>
            </w:r>
          </w:p>
        </w:tc>
      </w:tr>
    </w:tbl>
    <w:p w:rsidR="00C93D99" w:rsidRDefault="00C93D99" w:rsidP="00C93D99">
      <w:pPr>
        <w:pStyle w:val="Ttulo2"/>
      </w:pPr>
      <w:r>
        <w:lastRenderedPageBreak/>
        <w:t>Identificação de campos</w:t>
      </w:r>
    </w:p>
    <w:p w:rsidR="00C122C6" w:rsidRPr="00C122C6" w:rsidRDefault="00C122C6" w:rsidP="00C122C6">
      <w:r>
        <w:t>AUTENTICAÇÃO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93D99" w:rsidTr="00C93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C93D99" w:rsidRDefault="00C93D99" w:rsidP="00C93D99">
            <w:r>
              <w:t>Nome do campo</w:t>
            </w:r>
          </w:p>
        </w:tc>
        <w:tc>
          <w:tcPr>
            <w:tcW w:w="3006" w:type="dxa"/>
          </w:tcPr>
          <w:p w:rsidR="00C93D99" w:rsidRDefault="00C93D99" w:rsidP="00C93D99">
            <w:r>
              <w:t>Descrição</w:t>
            </w:r>
          </w:p>
        </w:tc>
        <w:tc>
          <w:tcPr>
            <w:tcW w:w="3006" w:type="dxa"/>
          </w:tcPr>
          <w:p w:rsidR="00C93D99" w:rsidRDefault="00C93D99" w:rsidP="00C93D99">
            <w:r>
              <w:t>Característica</w:t>
            </w:r>
          </w:p>
        </w:tc>
      </w:tr>
      <w:tr w:rsidR="00C93D99" w:rsidTr="00C93D99">
        <w:tc>
          <w:tcPr>
            <w:tcW w:w="3005" w:type="dxa"/>
          </w:tcPr>
          <w:p w:rsidR="00C93D99" w:rsidRDefault="00C93D99" w:rsidP="00C93D99">
            <w:proofErr w:type="spellStart"/>
            <w:r>
              <w:t>Login</w:t>
            </w:r>
            <w:proofErr w:type="spellEnd"/>
          </w:p>
        </w:tc>
        <w:tc>
          <w:tcPr>
            <w:tcW w:w="3006" w:type="dxa"/>
          </w:tcPr>
          <w:p w:rsidR="00C93D99" w:rsidRDefault="00C93D99" w:rsidP="00C93D99">
            <w:r>
              <w:t>Inserir nome de usuário</w:t>
            </w:r>
          </w:p>
        </w:tc>
        <w:tc>
          <w:tcPr>
            <w:tcW w:w="3006" w:type="dxa"/>
          </w:tcPr>
          <w:p w:rsidR="00C93D99" w:rsidRDefault="00C93D99" w:rsidP="00C93D99">
            <w:r>
              <w:t>Preenchimento</w:t>
            </w:r>
          </w:p>
        </w:tc>
      </w:tr>
      <w:tr w:rsidR="00C93D99" w:rsidTr="00C93D99">
        <w:tc>
          <w:tcPr>
            <w:tcW w:w="3005" w:type="dxa"/>
          </w:tcPr>
          <w:p w:rsidR="00C93D99" w:rsidRDefault="00C93D99" w:rsidP="00C93D99">
            <w:r>
              <w:t>Senha</w:t>
            </w:r>
          </w:p>
        </w:tc>
        <w:tc>
          <w:tcPr>
            <w:tcW w:w="3006" w:type="dxa"/>
          </w:tcPr>
          <w:p w:rsidR="00C93D99" w:rsidRDefault="00C93D99" w:rsidP="00C93D99">
            <w:r>
              <w:t>Inserir senha do usuário</w:t>
            </w:r>
          </w:p>
        </w:tc>
        <w:tc>
          <w:tcPr>
            <w:tcW w:w="3006" w:type="dxa"/>
          </w:tcPr>
          <w:p w:rsidR="00C93D99" w:rsidRDefault="00C93D99" w:rsidP="00C93D99">
            <w:r>
              <w:t>Preenchimento</w:t>
            </w:r>
          </w:p>
        </w:tc>
      </w:tr>
    </w:tbl>
    <w:p w:rsidR="00C122C6" w:rsidRDefault="00C122C6" w:rsidP="00C93D99"/>
    <w:p w:rsidR="00C122C6" w:rsidRDefault="00C122C6" w:rsidP="00C93D99">
      <w:r>
        <w:t>CADASTRO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93D99" w:rsidTr="0069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C93D99" w:rsidRDefault="00C93D99" w:rsidP="00697CB8">
            <w:r>
              <w:t>Nome do campo</w:t>
            </w:r>
          </w:p>
        </w:tc>
        <w:tc>
          <w:tcPr>
            <w:tcW w:w="3006" w:type="dxa"/>
          </w:tcPr>
          <w:p w:rsidR="00C93D99" w:rsidRDefault="00C93D99" w:rsidP="00697CB8">
            <w:r>
              <w:t>Descrição</w:t>
            </w:r>
          </w:p>
        </w:tc>
        <w:tc>
          <w:tcPr>
            <w:tcW w:w="3006" w:type="dxa"/>
          </w:tcPr>
          <w:p w:rsidR="00C93D99" w:rsidRDefault="00C93D99" w:rsidP="00697CB8">
            <w:r>
              <w:t>Característica</w:t>
            </w:r>
          </w:p>
        </w:tc>
      </w:tr>
      <w:tr w:rsidR="00C93D99" w:rsidTr="00697CB8">
        <w:tc>
          <w:tcPr>
            <w:tcW w:w="3005" w:type="dxa"/>
          </w:tcPr>
          <w:p w:rsidR="00C93D99" w:rsidRDefault="00C93D99" w:rsidP="00697CB8">
            <w:r>
              <w:t>Nome</w:t>
            </w:r>
          </w:p>
        </w:tc>
        <w:tc>
          <w:tcPr>
            <w:tcW w:w="3006" w:type="dxa"/>
          </w:tcPr>
          <w:p w:rsidR="00C93D99" w:rsidRDefault="00C93D99" w:rsidP="00697CB8">
            <w:r>
              <w:t>Inserir seu nome</w:t>
            </w:r>
          </w:p>
        </w:tc>
        <w:tc>
          <w:tcPr>
            <w:tcW w:w="3006" w:type="dxa"/>
          </w:tcPr>
          <w:p w:rsidR="00C93D99" w:rsidRDefault="00C93D99" w:rsidP="00697CB8">
            <w:r>
              <w:t>Preenchimento</w:t>
            </w:r>
          </w:p>
        </w:tc>
      </w:tr>
      <w:tr w:rsidR="00C93D99" w:rsidTr="00697CB8">
        <w:tc>
          <w:tcPr>
            <w:tcW w:w="3005" w:type="dxa"/>
          </w:tcPr>
          <w:p w:rsidR="00C93D99" w:rsidRDefault="00C93D99" w:rsidP="00697CB8">
            <w:r>
              <w:t>Sobrenome</w:t>
            </w:r>
          </w:p>
        </w:tc>
        <w:tc>
          <w:tcPr>
            <w:tcW w:w="3006" w:type="dxa"/>
          </w:tcPr>
          <w:p w:rsidR="00C93D99" w:rsidRDefault="00C93D99" w:rsidP="00697CB8">
            <w:r>
              <w:t>Inserir seu sobrenome</w:t>
            </w:r>
          </w:p>
        </w:tc>
        <w:tc>
          <w:tcPr>
            <w:tcW w:w="3006" w:type="dxa"/>
          </w:tcPr>
          <w:p w:rsidR="00C93D99" w:rsidRDefault="00C93D99" w:rsidP="00697CB8">
            <w:r>
              <w:t>Preenchimento</w:t>
            </w:r>
          </w:p>
        </w:tc>
      </w:tr>
      <w:tr w:rsidR="00C93D99" w:rsidTr="00697CB8">
        <w:tc>
          <w:tcPr>
            <w:tcW w:w="3005" w:type="dxa"/>
          </w:tcPr>
          <w:p w:rsidR="00C93D99" w:rsidRDefault="00C93D99" w:rsidP="00697CB8">
            <w:r>
              <w:t>E-mail</w:t>
            </w:r>
          </w:p>
        </w:tc>
        <w:tc>
          <w:tcPr>
            <w:tcW w:w="3006" w:type="dxa"/>
          </w:tcPr>
          <w:p w:rsidR="00C93D99" w:rsidRDefault="00C93D99" w:rsidP="00697CB8">
            <w:r>
              <w:t>Inserir seu e-mail</w:t>
            </w:r>
          </w:p>
        </w:tc>
        <w:tc>
          <w:tcPr>
            <w:tcW w:w="3006" w:type="dxa"/>
          </w:tcPr>
          <w:p w:rsidR="00C93D99" w:rsidRDefault="00C93D99" w:rsidP="00697CB8">
            <w:r>
              <w:t>Preenchimento</w:t>
            </w:r>
          </w:p>
        </w:tc>
      </w:tr>
    </w:tbl>
    <w:p w:rsidR="00C93D99" w:rsidRDefault="00C93D99" w:rsidP="00C93D99"/>
    <w:p w:rsidR="00C122C6" w:rsidRDefault="00C122C6" w:rsidP="00C93D99">
      <w:r>
        <w:t>LEMBRETE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122C6" w:rsidTr="0069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:rsidR="00C122C6" w:rsidRDefault="00C122C6" w:rsidP="00697CB8">
            <w:r>
              <w:t>Nome do campo</w:t>
            </w:r>
          </w:p>
        </w:tc>
        <w:tc>
          <w:tcPr>
            <w:tcW w:w="3006" w:type="dxa"/>
          </w:tcPr>
          <w:p w:rsidR="00C122C6" w:rsidRDefault="00C122C6" w:rsidP="00697CB8">
            <w:r>
              <w:t>Descrição</w:t>
            </w:r>
          </w:p>
        </w:tc>
        <w:tc>
          <w:tcPr>
            <w:tcW w:w="3006" w:type="dxa"/>
          </w:tcPr>
          <w:p w:rsidR="00C122C6" w:rsidRDefault="00C122C6" w:rsidP="00697CB8">
            <w:r>
              <w:t>Característica</w:t>
            </w:r>
          </w:p>
        </w:tc>
      </w:tr>
      <w:tr w:rsidR="00C122C6" w:rsidTr="00697CB8">
        <w:tc>
          <w:tcPr>
            <w:tcW w:w="3005" w:type="dxa"/>
          </w:tcPr>
          <w:p w:rsidR="00C122C6" w:rsidRDefault="00C122C6" w:rsidP="00697CB8">
            <w:r>
              <w:t>Esqueceu a senha?</w:t>
            </w:r>
          </w:p>
        </w:tc>
        <w:tc>
          <w:tcPr>
            <w:tcW w:w="3006" w:type="dxa"/>
          </w:tcPr>
          <w:p w:rsidR="00C122C6" w:rsidRDefault="00C122C6" w:rsidP="00697CB8">
            <w:r>
              <w:t>Inserir seu nome</w:t>
            </w:r>
          </w:p>
        </w:tc>
        <w:tc>
          <w:tcPr>
            <w:tcW w:w="3006" w:type="dxa"/>
          </w:tcPr>
          <w:p w:rsidR="00C122C6" w:rsidRDefault="00C122C6" w:rsidP="00697CB8">
            <w:r>
              <w:t>Preenchimento</w:t>
            </w:r>
          </w:p>
        </w:tc>
      </w:tr>
    </w:tbl>
    <w:p w:rsidR="00C122C6" w:rsidRPr="00C93D99" w:rsidRDefault="00C122C6" w:rsidP="00C93D99"/>
    <w:p w:rsidR="00C93D99" w:rsidRDefault="00C93D99">
      <w:pPr>
        <w:pStyle w:val="SemEspaamento"/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D99" w:rsidRPr="002C5A42" w:rsidTr="0069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D99" w:rsidRPr="002C5A42" w:rsidRDefault="00C93D99" w:rsidP="00697CB8">
            <w:r w:rsidRPr="002C5A42">
              <w:rPr>
                <w:noProof/>
              </w:rPr>
              <mc:AlternateContent>
                <mc:Choice Requires="wpg">
                  <w:drawing>
                    <wp:inline distT="0" distB="0" distL="0" distR="0" wp14:anchorId="1786F067" wp14:editId="2EC1512C">
                      <wp:extent cx="141605" cy="141605"/>
                      <wp:effectExtent l="0" t="0" r="0" b="0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0" name="Retângulo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orma livre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F1762" id="Grupo 9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">
                      <v:rect id="Retângulo 1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R8dMQA&#10;AADbAAAADwAAAGRycy9kb3ducmV2LnhtbESPT2sCMRDF7wW/QxjBW03806Jbo0ih1PZS1PY+bKa7&#10;i5vJkkTdfvvOQfA2w3vz3m9Wm9636kIxNYEtTMYGFHEZXMOVhe/j2+MCVMrIDtvAZOGPEmzWg4cV&#10;Fi5ceU+XQ66UhHAq0EKdc1doncqaPKZx6IhF+w3RY5Y1VtpFvEq4b/XUmGftsWFpqLGj15rK0+Hs&#10;Lbybr+XPuXJs5noynTWfH/tlfLJ2NOy3L6Ay9fluvl3vnO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fHTEAAAA2wAAAA8AAAAAAAAAAAAAAAAAmAIAAGRycy9k&#10;b3ducmV2LnhtbFBLBQYAAAAABAAEAPUAAACJAwAAAAA=&#10;" fillcolor="#5b9bd5 [3204]" stroked="f" strokeweight="0"/>
                      <v:shape id="Forma livre 1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JzMMA&#10;AADbAAAADwAAAGRycy9kb3ducmV2LnhtbERPTWvCQBC9C/6HZQredGMPRqJrKAWhPRTTxN7H7JjE&#10;ZmfT7DbG/vpuQehtHu9ztuloWjFQ7xrLCpaLCARxaXXDlYJjsZ+vQTiPrLG1TApu5CDdTSdbTLS9&#10;8jsNua9ECGGXoILa+y6R0pU1GXQL2xEH7mx7gz7AvpK6x2sIN618jKKVNNhwaKixo+eays/82yg4&#10;nOzlp/jKqvbjtTta/VbGWbxWavYwPm1AeBr9v/juftFh/hL+fg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dJzM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C93D99" w:rsidRPr="002C5A42" w:rsidRDefault="00C93D99" w:rsidP="00C122C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A42">
              <w:t>[</w:t>
            </w:r>
            <w:r>
              <w:t>Descrição do</w:t>
            </w:r>
            <w:r w:rsidR="00C122C6">
              <w:t>s</w:t>
            </w:r>
            <w:r>
              <w:t xml:space="preserve"> </w:t>
            </w:r>
            <w:r w:rsidR="00C122C6">
              <w:t>campos utilizados na página ou aplicação, tem relação com as tabelas que serão utilizadas</w:t>
            </w:r>
            <w:r w:rsidR="00C27DE6">
              <w:t xml:space="preserve"> para o bando de dados</w:t>
            </w:r>
            <w:r w:rsidR="00C122C6">
              <w:t xml:space="preserve"> no </w:t>
            </w:r>
            <w:proofErr w:type="spellStart"/>
            <w:r w:rsidR="00C122C6">
              <w:t>back</w:t>
            </w:r>
            <w:proofErr w:type="spellEnd"/>
            <w:r w:rsidR="00C122C6">
              <w:t xml:space="preserve"> </w:t>
            </w:r>
            <w:proofErr w:type="spellStart"/>
            <w:r w:rsidR="00C122C6">
              <w:t>end</w:t>
            </w:r>
            <w:proofErr w:type="spellEnd"/>
            <w:r w:rsidRPr="002C5A42">
              <w:t>]</w:t>
            </w:r>
          </w:p>
        </w:tc>
      </w:tr>
    </w:tbl>
    <w:p w:rsidR="006E5425" w:rsidRDefault="006E5425">
      <w:pPr>
        <w:pStyle w:val="SemEspaamento"/>
      </w:pPr>
    </w:p>
    <w:p w:rsidR="006E5425" w:rsidRDefault="00C122C6">
      <w:pPr>
        <w:pStyle w:val="Ttulo2"/>
      </w:pPr>
      <w:r>
        <w:lastRenderedPageBreak/>
        <w:t>Diagrama de Caso de Uso</w:t>
      </w:r>
    </w:p>
    <w:p w:rsidR="00942D21" w:rsidRDefault="00942D21" w:rsidP="00942D21"/>
    <w:p w:rsidR="00942D21" w:rsidRDefault="000C7BDF" w:rsidP="00942D21">
      <w:r>
        <w:rPr>
          <w:noProof/>
        </w:rPr>
        <w:drawing>
          <wp:inline distT="0" distB="0" distL="0" distR="0" wp14:anchorId="519F836D" wp14:editId="4F75DD27">
            <wp:extent cx="5732145" cy="2736850"/>
            <wp:effectExtent l="0" t="0" r="190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21" w:rsidRPr="00942D21" w:rsidRDefault="00942D21" w:rsidP="00942D21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0.2pt" o:ole="">
            <v:imagedata r:id="rId12" o:title=""/>
          </v:shape>
          <o:OLEObject Type="Embed" ProgID="PowerPoint.Show.12" ShapeID="_x0000_i1025" DrawAspect="Icon" ObjectID="_1533383638" r:id="rId13"/>
        </w:object>
      </w:r>
    </w:p>
    <w:p w:rsidR="006E5425" w:rsidRPr="002C5A42" w:rsidRDefault="006E5425"/>
    <w:p w:rsidR="006E5425" w:rsidRDefault="000C7BDF">
      <w:pPr>
        <w:pStyle w:val="Ttulo2"/>
      </w:pPr>
      <w:r>
        <w:t>Descrição Caso de Uso</w:t>
      </w:r>
    </w:p>
    <w:p w:rsidR="004349DD" w:rsidRDefault="004349DD" w:rsidP="004349DD">
      <w:r>
        <w:t xml:space="preserve">Usuário acessa a página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Digger</w:t>
      </w:r>
      <w:proofErr w:type="spellEnd"/>
      <w:r>
        <w:t>, insere usuário\senha cadastrados, sistema valida usuário\senha, usuário acessa a Home do perfil.</w:t>
      </w:r>
    </w:p>
    <w:p w:rsidR="004349DD" w:rsidRDefault="004349DD" w:rsidP="004349DD">
      <w:r>
        <w:t xml:space="preserve">Usuário acessa a página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Digger</w:t>
      </w:r>
      <w:proofErr w:type="spellEnd"/>
      <w:r>
        <w:t xml:space="preserve">, insere Nome, Sobrenome, E-mail, sistema valida campos preenchidos, usuário acessa a página de </w:t>
      </w:r>
      <w:proofErr w:type="spellStart"/>
      <w:r>
        <w:t>cadastro_completa</w:t>
      </w:r>
      <w:proofErr w:type="spellEnd"/>
      <w:r>
        <w:t>.</w:t>
      </w:r>
    </w:p>
    <w:p w:rsidR="004349DD" w:rsidRDefault="004349DD" w:rsidP="004349DD">
      <w:pPr>
        <w:pStyle w:val="Commarcadores"/>
      </w:pPr>
      <w:r>
        <w:t>Gatilhos –</w:t>
      </w:r>
    </w:p>
    <w:p w:rsidR="004349DD" w:rsidRDefault="004349DD" w:rsidP="004349DD">
      <w:pPr>
        <w:pStyle w:val="Commarcadores"/>
      </w:pPr>
      <w:r>
        <w:t xml:space="preserve">Atores – </w:t>
      </w:r>
    </w:p>
    <w:p w:rsidR="004349DD" w:rsidRDefault="004349DD" w:rsidP="004349DD">
      <w:pPr>
        <w:pStyle w:val="Commarcadores"/>
      </w:pPr>
      <w:r>
        <w:t xml:space="preserve">Pré-condições – </w:t>
      </w:r>
    </w:p>
    <w:p w:rsidR="004349DD" w:rsidRDefault="004349DD" w:rsidP="004349DD">
      <w:pPr>
        <w:pStyle w:val="Commarcadores"/>
      </w:pPr>
      <w:r>
        <w:t xml:space="preserve">Objetivos – </w:t>
      </w:r>
    </w:p>
    <w:p w:rsidR="004349DD" w:rsidRDefault="004349DD" w:rsidP="004349DD">
      <w:pPr>
        <w:pStyle w:val="Commarcadores"/>
      </w:pPr>
      <w:r>
        <w:t xml:space="preserve">Erros\Falhas – </w:t>
      </w:r>
    </w:p>
    <w:p w:rsidR="00661191" w:rsidRPr="002C5A42" w:rsidRDefault="004349DD" w:rsidP="00661191">
      <w:pPr>
        <w:pStyle w:val="Commarcadores"/>
      </w:pPr>
      <w:r>
        <w:t xml:space="preserve">Processo de execução – 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61191" w:rsidRPr="002C5A42" w:rsidTr="00225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61191" w:rsidRPr="002C5A42" w:rsidRDefault="00661191" w:rsidP="00225464">
            <w:r w:rsidRPr="002C5A42">
              <w:rPr>
                <w:noProof/>
              </w:rPr>
              <mc:AlternateContent>
                <mc:Choice Requires="wpg">
                  <w:drawing>
                    <wp:inline distT="0" distB="0" distL="0" distR="0" wp14:anchorId="5A446255" wp14:editId="0C7D32E5">
                      <wp:extent cx="141605" cy="141605"/>
                      <wp:effectExtent l="0" t="0" r="0" b="0"/>
                      <wp:docPr id="14" name="Grupo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5" name="Retângulo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orma livre 1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6F9BDB" id="Grupo 14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FQgoNh9CAAANSgAAA4AAAAA&#10;AAAAAAAAAAAALgIAAGRycy9lMm9Eb2MueG1sUEsBAi0AFAAGAAgAAAAhAAXiDD3ZAAAAAwEAAA8A&#10;AAAAAAAAAAAAAAAA1woAAGRycy9kb3ducmV2LnhtbFBLBQYAAAAABAAEAPMAAADdCwAAAAA=&#10;">
                      <v:rect id="Retângulo 15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f7MAA&#10;AADbAAAADwAAAGRycy9kb3ducmV2LnhtbERPS2sCMRC+C/6HMIK3mvgqdWsUKRS1l7JW78Nmuru4&#10;mSxJ1PXfm0LB23x8z1muO9uIK/lQO9YwHikQxIUzNZcajj+fL28gQkQ22DgmDXcKsF71e0vMjLtx&#10;TtdDLEUK4ZChhirGNpMyFBVZDCPXEifu13mLMUFfSuPxlsJtIydKvUqLNaeGClv6qKg4Hy5Ww1Z9&#10;L06X0rCayfFkWn/t84Wfaz0cdJt3EJG6+BT/u3cmzZ/D3y/p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Pf7MAAAADbAAAADwAAAAAAAAAAAAAAAACYAgAAZHJzL2Rvd25y&#10;ZXYueG1sUEsFBgAAAAAEAAQA9QAAAIUDAAAAAA==&#10;" fillcolor="#5b9bd5 [3204]" stroked="f" strokeweight="0"/>
                      <v:shape id="Forma livre 16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7RuMIA&#10;AADbAAAADwAAAGRycy9kb3ducmV2LnhtbERPTWvCQBC9F/oflin01mz0YCS6igiCPRRTjfcxOybR&#10;7GzMbjX213cLgrd5vM+ZznvTiCt1rrasYBDFIIgLq2suFeS71ccYhPPIGhvLpOBODuaz15cpptre&#10;+JuuW1+KEMIuRQWV920qpSsqMugi2xIH7mg7gz7ArpS6w1sIN40cxvFIGqw5NFTY0rKi4rz9MQo2&#10;B3v63V2ystl/trnVX0WSJWOl3t/6xQSEp94/xQ/3Wof5I/j/JRw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tG4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661191" w:rsidRPr="002C5A42" w:rsidRDefault="00661191" w:rsidP="00661191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A42">
              <w:t>[</w:t>
            </w:r>
            <w:r>
              <w:t xml:space="preserve">Descrição da interatividade do usuário com o sistema por meio de ações com o objetivo documentar o input\output das funções </w:t>
            </w:r>
            <w:r w:rsidRPr="002C5A42">
              <w:t>]</w:t>
            </w:r>
          </w:p>
        </w:tc>
      </w:tr>
    </w:tbl>
    <w:p w:rsidR="006E5425" w:rsidRPr="002C5A42" w:rsidRDefault="006E5425"/>
    <w:p w:rsidR="00661191" w:rsidRDefault="00661191" w:rsidP="00661191">
      <w:pPr>
        <w:pStyle w:val="Ttulo2"/>
      </w:pPr>
      <w:r>
        <w:lastRenderedPageBreak/>
        <w:t>Prototipagem</w:t>
      </w:r>
    </w:p>
    <w:sdt>
      <w:sdtPr>
        <w:id w:val="394707813"/>
        <w:placeholder>
          <w:docPart w:val="0BF90F26C4D44676B03B8AA1EBBE46E4"/>
        </w:placeholder>
        <w15:appearance w15:val="hidden"/>
      </w:sdtPr>
      <w:sdtEndPr/>
      <w:sdtContent>
        <w:p w:rsidR="00661191" w:rsidRDefault="00661191">
          <w:r>
            <w:t>Inserir o protótipo da tela inicial.</w:t>
          </w:r>
        </w:p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61191" w:rsidRPr="002C5A42" w:rsidTr="002254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61191" w:rsidRPr="002C5A42" w:rsidRDefault="00661191" w:rsidP="00225464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725AD426" wp14:editId="2189A5F9">
                          <wp:extent cx="141605" cy="141605"/>
                          <wp:effectExtent l="0" t="0" r="0" b="0"/>
                          <wp:docPr id="17" name="Grupo 17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8" name="Retângulo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Forma livre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89282B4" id="Grupo 17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yRewgAADU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Aax0yRewgAADUoAAAOAAAAAAAA&#10;AAAAAAAAAC4CAABkcnMvZTJvRG9jLnhtbFBLAQItABQABgAIAAAAIQAF4gw92QAAAAMBAAAPAAAA&#10;AAAAAAAAAAAAANUKAABkcnMvZG93bnJldi54bWxQSwUGAAAAAAQABADzAAAA2wsAAAAA&#10;">
                          <v:rect id="Retângulo 1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wcsQA&#10;AADbAAAADwAAAGRycy9kb3ducmV2LnhtbESPT2sCMRDF7wW/QxjBW03806Jbo0ih1PZS1PY+bKa7&#10;i5vJkkTdfvvOQfA2w3vz3m9Wm9636kIxNYEtTMYGFHEZXMOVhe/j2+MCVMrIDtvAZOGPEmzWg4cV&#10;Fi5ceU+XQ66UhHAq0EKdc1doncqaPKZx6IhF+w3RY5Y1VtpFvEq4b/XUmGftsWFpqLGj15rK0+Hs&#10;Lbybr+XPuXJs5noynTWfH/tlfLJ2NOy3L6Ay9fluvl3vnOALrP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cHLEAAAA2wAAAA8AAAAAAAAAAAAAAAAAmAIAAGRycy9k&#10;b3ducmV2LnhtbFBLBQYAAAAABAAEAPUAAACJAwAAAAA=&#10;" fillcolor="#5b9bd5 [3204]" stroked="f" strokeweight="0"/>
                          <v:shape id="Forma livre 1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FFysAA&#10;AADbAAAADwAAAGRycy9kb3ducmV2LnhtbERPS4vCMBC+C/6HMII3Td2Dj2oUEYTdg6zP+9iMbbWZ&#10;dJuoXX+9EQRv8/E9ZzKrTSFuVLncsoJeNwJBnFidc6pgv1t2hiCcR9ZYWCYF/+RgNm02Jhhre+cN&#10;3bY+FSGEXYwKMu/LWEqXZGTQdW1JHLiTrQz6AKtU6grvIdwU8iuK+tJgzqEhw5IWGSWX7dUo+D3a&#10;82P3t06Lw0+5t3qVDNaDoVLtVj0fg/BU+4/47f7WYf4IXr+EA+T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+FFysAAAADbAAAADwAAAAAAAAAAAAAAAACYAgAAZHJzL2Rvd25y&#10;ZXYueG1sUEsFBgAAAAAEAAQA9QAAAIU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61191" w:rsidRPr="002C5A42" w:rsidRDefault="00661191" w:rsidP="00661191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</w:t>
                </w:r>
                <w:r>
                  <w:t>Visualização gráfica da tela inicial do aplicativo ou sistema</w:t>
                </w:r>
                <w:r w:rsidRPr="002C5A42">
                  <w:t>]</w:t>
                </w:r>
              </w:p>
            </w:tc>
          </w:tr>
        </w:tbl>
        <w:p w:rsidR="00661191" w:rsidRDefault="00661191"/>
        <w:p w:rsidR="00661191" w:rsidRDefault="00661191" w:rsidP="00661191">
          <w:pPr>
            <w:pStyle w:val="Ttulo2"/>
          </w:pPr>
          <w:r>
            <w:t>Critérios de Aceite</w:t>
          </w:r>
        </w:p>
        <w:p w:rsidR="00661191" w:rsidRPr="00661191" w:rsidRDefault="00661191" w:rsidP="00661191">
          <w:r>
            <w:t>Após a codificação o usuário (Procura\Oferta) deverá ser capaz de acessar a tela inicial do perfil ou caso o usuário seja novo ela conseguira realizar o cadastro principal e ser direcionado ao cadastro completo.</w:t>
          </w:r>
        </w:p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661191" w:rsidRPr="002C5A42" w:rsidTr="002254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61191" w:rsidRPr="002C5A42" w:rsidRDefault="00661191" w:rsidP="00225464">
                <w:r w:rsidRPr="002C5A42"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2BAD3C62" wp14:editId="2FF2573D">
                          <wp:extent cx="141605" cy="141605"/>
                          <wp:effectExtent l="0" t="0" r="0" b="0"/>
                          <wp:docPr id="20" name="Grupo 20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1" name="Retângulo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Forma livre 2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794777FB" id="Grupo 20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H26YZ38IAAA1KAAADgAA&#10;AAAAAAAAAAAAAAAuAgAAZHJzL2Uyb0RvYy54bWxQSwECLQAUAAYACAAAACEABeIMPdkAAAADAQAA&#10;DwAAAAAAAAAAAAAAAADZCgAAZHJzL2Rvd25yZXYueG1sUEsFBgAAAAAEAAQA8wAAAN8LAAAAAA==&#10;">
                          <v:rect id="Retângulo 2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QTUsMA&#10;AADbAAAADwAAAGRycy9kb3ducmV2LnhtbESPQWsCMRSE74L/ITyhN012W0tdjVIKpdaLrK33x+Z1&#10;d+nmZUmirv++KQgeh5n5hlltBtuJM/nQOtaQzRQI4sqZlmsN31/v0xcQISIb7ByThisF2KzHoxUW&#10;xl24pPMh1iJBOBSooYmxL6QMVUMWw8z1xMn7cd5iTNLX0ni8JLjtZK7Us7TYclposKe3hqrfw8lq&#10;+FD7xfFUG1ZPMssf291nufBzrR8mw+sSRKQh3sO39tZoyDP4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QTUsMAAADbAAAADwAAAAAAAAAAAAAAAACYAgAAZHJzL2Rv&#10;d25yZXYueG1sUEsFBgAAAAAEAAQA9QAAAIgDAAAAAA==&#10;" fillcolor="#5b9bd5 [3204]" stroked="f" strokeweight="0"/>
                          <v:shape id="Forma livre 2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4ncUA&#10;AADbAAAADwAAAGRycy9kb3ducmV2LnhtbESPQWvCQBSE74L/YXlCb2ZTCzVEVymC0B5KU03vr9ln&#10;Es2+TbNbk/rru4LgcZiZb5jlejCNOFPnassKHqMYBHFhdc2lgny/nSYgnEfW2FgmBX/kYL0aj5aY&#10;atvzJ513vhQBwi5FBZX3bSqlKyoy6CLbEgfvYDuDPsiulLrDPsBNI2dx/CwN1hwWKmxpU1Fx2v0a&#10;BR/f9njZ/2Rl8/XW5la/F/Nsnij1MBleFiA8Df4evrVftYLZE1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bid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61191" w:rsidRPr="002C5A42" w:rsidRDefault="00661191" w:rsidP="001E3CDC">
                <w:pPr>
                  <w:pStyle w:val="Textodedic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C5A42">
                  <w:t>[</w:t>
                </w:r>
                <w:r w:rsidR="001E3CDC">
                  <w:t>O que o sistema deverá realmente realizar após codificação concluída</w:t>
                </w:r>
                <w:r w:rsidRPr="002C5A42">
                  <w:t>]</w:t>
                </w:r>
              </w:p>
            </w:tc>
          </w:tr>
        </w:tbl>
        <w:p w:rsidR="00661191" w:rsidRDefault="00661191" w:rsidP="00661191"/>
        <w:p w:rsidR="00661191" w:rsidRDefault="00661191" w:rsidP="00661191">
          <w:pPr>
            <w:pStyle w:val="Ttulo2"/>
          </w:pPr>
          <w:r>
            <w:t>Matriz RACI</w:t>
          </w:r>
        </w:p>
        <w:tbl>
          <w:tblPr>
            <w:tblStyle w:val="ProjectScopeTable"/>
            <w:tblW w:w="0" w:type="auto"/>
            <w:tblLook w:val="04A0" w:firstRow="1" w:lastRow="0" w:firstColumn="1" w:lastColumn="0" w:noHBand="0" w:noVBand="1"/>
          </w:tblPr>
          <w:tblGrid>
            <w:gridCol w:w="4106"/>
            <w:gridCol w:w="1701"/>
            <w:gridCol w:w="1540"/>
            <w:gridCol w:w="1579"/>
          </w:tblGrid>
          <w:tr w:rsidR="001E3CDC" w:rsidTr="001E3CD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4106" w:type="dxa"/>
              </w:tcPr>
              <w:p w:rsidR="001E3CDC" w:rsidRDefault="001E3CDC" w:rsidP="00661191">
                <w:r>
                  <w:t>Atividades</w:t>
                </w:r>
              </w:p>
            </w:tc>
            <w:tc>
              <w:tcPr>
                <w:tcW w:w="1701" w:type="dxa"/>
              </w:tcPr>
              <w:p w:rsidR="001E3CDC" w:rsidRDefault="001E3CDC" w:rsidP="00661191">
                <w:proofErr w:type="spellStart"/>
                <w:r>
                  <w:t>Product</w:t>
                </w:r>
                <w:proofErr w:type="spellEnd"/>
                <w:r>
                  <w:t xml:space="preserve"> </w:t>
                </w:r>
                <w:proofErr w:type="spellStart"/>
                <w:r>
                  <w:t>Owner</w:t>
                </w:r>
                <w:proofErr w:type="spellEnd"/>
              </w:p>
            </w:tc>
            <w:tc>
              <w:tcPr>
                <w:tcW w:w="1540" w:type="dxa"/>
              </w:tcPr>
              <w:p w:rsidR="001E3CDC" w:rsidRDefault="001E3CDC" w:rsidP="00661191">
                <w:proofErr w:type="spellStart"/>
                <w:r>
                  <w:t>Scrum</w:t>
                </w:r>
                <w:proofErr w:type="spellEnd"/>
                <w:r>
                  <w:t xml:space="preserve"> Master</w:t>
                </w:r>
              </w:p>
            </w:tc>
            <w:tc>
              <w:tcPr>
                <w:tcW w:w="1579" w:type="dxa"/>
              </w:tcPr>
              <w:p w:rsidR="001E3CDC" w:rsidRDefault="001E3CDC" w:rsidP="00661191">
                <w:r>
                  <w:t>Desenvolvedor</w:t>
                </w:r>
              </w:p>
            </w:tc>
          </w:tr>
          <w:tr w:rsidR="001E3CDC" w:rsidTr="001E3CDC">
            <w:tc>
              <w:tcPr>
                <w:tcW w:w="4106" w:type="dxa"/>
              </w:tcPr>
              <w:p w:rsidR="001E3CDC" w:rsidRDefault="001E3CDC" w:rsidP="00661191">
                <w:r>
                  <w:t>Levantamento de Requisitos</w:t>
                </w:r>
              </w:p>
            </w:tc>
            <w:tc>
              <w:tcPr>
                <w:tcW w:w="1701" w:type="dxa"/>
              </w:tcPr>
              <w:p w:rsidR="001E3CDC" w:rsidRDefault="001E3CDC" w:rsidP="001E3CDC">
                <w:pPr>
                  <w:jc w:val="center"/>
                </w:pPr>
                <w:r>
                  <w:t>C</w:t>
                </w:r>
              </w:p>
            </w:tc>
            <w:tc>
              <w:tcPr>
                <w:tcW w:w="1540" w:type="dxa"/>
              </w:tcPr>
              <w:p w:rsidR="001E3CDC" w:rsidRDefault="001E3CDC" w:rsidP="001E3CDC">
                <w:pPr>
                  <w:jc w:val="center"/>
                </w:pPr>
                <w:r>
                  <w:t>R</w:t>
                </w:r>
              </w:p>
            </w:tc>
            <w:tc>
              <w:tcPr>
                <w:tcW w:w="1579" w:type="dxa"/>
              </w:tcPr>
              <w:p w:rsidR="001E3CDC" w:rsidRDefault="001E3CDC" w:rsidP="001E3CDC">
                <w:pPr>
                  <w:jc w:val="center"/>
                </w:pPr>
              </w:p>
            </w:tc>
          </w:tr>
          <w:tr w:rsidR="001E3CDC" w:rsidTr="001E3CDC">
            <w:tc>
              <w:tcPr>
                <w:tcW w:w="4106" w:type="dxa"/>
              </w:tcPr>
              <w:p w:rsidR="001E3CDC" w:rsidRDefault="001E3CDC" w:rsidP="00661191">
                <w:r>
                  <w:t>Análise e documentação dos requisitos</w:t>
                </w:r>
              </w:p>
            </w:tc>
            <w:tc>
              <w:tcPr>
                <w:tcW w:w="1701" w:type="dxa"/>
              </w:tcPr>
              <w:p w:rsidR="001E3CDC" w:rsidRDefault="001E3CDC" w:rsidP="001E3CDC">
                <w:pPr>
                  <w:jc w:val="center"/>
                </w:pPr>
              </w:p>
            </w:tc>
            <w:tc>
              <w:tcPr>
                <w:tcW w:w="1540" w:type="dxa"/>
              </w:tcPr>
              <w:p w:rsidR="001E3CDC" w:rsidRDefault="001E3CDC" w:rsidP="001E3CDC">
                <w:pPr>
                  <w:jc w:val="center"/>
                </w:pPr>
                <w:r>
                  <w:t>R</w:t>
                </w:r>
              </w:p>
            </w:tc>
            <w:tc>
              <w:tcPr>
                <w:tcW w:w="1579" w:type="dxa"/>
              </w:tcPr>
              <w:p w:rsidR="001E3CDC" w:rsidRDefault="00C51577" w:rsidP="001E3CDC">
                <w:pPr>
                  <w:jc w:val="center"/>
                </w:pPr>
                <w:r>
                  <w:t>C</w:t>
                </w:r>
              </w:p>
            </w:tc>
          </w:tr>
          <w:tr w:rsidR="001E3CDC" w:rsidTr="001E3CDC">
            <w:tc>
              <w:tcPr>
                <w:tcW w:w="4106" w:type="dxa"/>
              </w:tcPr>
              <w:p w:rsidR="001E3CDC" w:rsidRDefault="001E3CDC" w:rsidP="00661191">
                <w:r>
                  <w:t>Desenvolvimento Front-</w:t>
                </w:r>
                <w:proofErr w:type="spellStart"/>
                <w:r>
                  <w:t>End</w:t>
                </w:r>
                <w:proofErr w:type="spellEnd"/>
              </w:p>
            </w:tc>
            <w:tc>
              <w:tcPr>
                <w:tcW w:w="1701" w:type="dxa"/>
              </w:tcPr>
              <w:p w:rsidR="001E3CDC" w:rsidRDefault="001E3CDC" w:rsidP="001E3CDC">
                <w:pPr>
                  <w:jc w:val="center"/>
                </w:pPr>
              </w:p>
            </w:tc>
            <w:tc>
              <w:tcPr>
                <w:tcW w:w="1540" w:type="dxa"/>
              </w:tcPr>
              <w:p w:rsidR="001E3CDC" w:rsidRDefault="001E3CDC" w:rsidP="001E3CDC">
                <w:pPr>
                  <w:jc w:val="center"/>
                </w:pPr>
              </w:p>
            </w:tc>
            <w:tc>
              <w:tcPr>
                <w:tcW w:w="1579" w:type="dxa"/>
              </w:tcPr>
              <w:p w:rsidR="001E3CDC" w:rsidRDefault="00C51577" w:rsidP="001E3CDC">
                <w:pPr>
                  <w:jc w:val="center"/>
                </w:pPr>
                <w:r>
                  <w:t>R</w:t>
                </w:r>
              </w:p>
            </w:tc>
          </w:tr>
          <w:tr w:rsidR="001E3CDC" w:rsidTr="001E3CDC">
            <w:tc>
              <w:tcPr>
                <w:tcW w:w="4106" w:type="dxa"/>
              </w:tcPr>
              <w:p w:rsidR="001E3CDC" w:rsidRDefault="001E3CDC" w:rsidP="00661191">
                <w:r>
                  <w:t>Desenvolvimento Back-</w:t>
                </w:r>
                <w:proofErr w:type="spellStart"/>
                <w:r>
                  <w:t>End</w:t>
                </w:r>
                <w:proofErr w:type="spellEnd"/>
              </w:p>
            </w:tc>
            <w:tc>
              <w:tcPr>
                <w:tcW w:w="1701" w:type="dxa"/>
              </w:tcPr>
              <w:p w:rsidR="001E3CDC" w:rsidRDefault="001E3CDC" w:rsidP="001E3CDC">
                <w:pPr>
                  <w:jc w:val="center"/>
                </w:pPr>
              </w:p>
            </w:tc>
            <w:tc>
              <w:tcPr>
                <w:tcW w:w="1540" w:type="dxa"/>
              </w:tcPr>
              <w:p w:rsidR="001E3CDC" w:rsidRDefault="001E3CDC" w:rsidP="001E3CDC">
                <w:pPr>
                  <w:jc w:val="center"/>
                </w:pPr>
              </w:p>
            </w:tc>
            <w:tc>
              <w:tcPr>
                <w:tcW w:w="1579" w:type="dxa"/>
              </w:tcPr>
              <w:p w:rsidR="001E3CDC" w:rsidRDefault="00C51577" w:rsidP="001E3CDC">
                <w:pPr>
                  <w:jc w:val="center"/>
                </w:pPr>
                <w:r>
                  <w:t>R</w:t>
                </w:r>
              </w:p>
            </w:tc>
          </w:tr>
          <w:tr w:rsidR="001E3CDC" w:rsidTr="001E3CDC">
            <w:tc>
              <w:tcPr>
                <w:tcW w:w="4106" w:type="dxa"/>
              </w:tcPr>
              <w:p w:rsidR="001E3CDC" w:rsidRDefault="001E3CDC" w:rsidP="00661191">
                <w:r>
                  <w:t>Testes de interface</w:t>
                </w:r>
              </w:p>
            </w:tc>
            <w:tc>
              <w:tcPr>
                <w:tcW w:w="1701" w:type="dxa"/>
              </w:tcPr>
              <w:p w:rsidR="001E3CDC" w:rsidRDefault="00C51577" w:rsidP="001E3CDC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540" w:type="dxa"/>
              </w:tcPr>
              <w:p w:rsidR="001E3CDC" w:rsidRDefault="001E3CDC" w:rsidP="001E3CDC">
                <w:pPr>
                  <w:jc w:val="center"/>
                </w:pPr>
              </w:p>
            </w:tc>
            <w:tc>
              <w:tcPr>
                <w:tcW w:w="1579" w:type="dxa"/>
              </w:tcPr>
              <w:p w:rsidR="001E3CDC" w:rsidRDefault="00C51577" w:rsidP="001E3CDC">
                <w:pPr>
                  <w:jc w:val="center"/>
                </w:pPr>
                <w:r>
                  <w:t>R</w:t>
                </w:r>
              </w:p>
            </w:tc>
          </w:tr>
          <w:tr w:rsidR="001E3CDC" w:rsidTr="001E3CDC">
            <w:tc>
              <w:tcPr>
                <w:tcW w:w="4106" w:type="dxa"/>
              </w:tcPr>
              <w:p w:rsidR="001E3CDC" w:rsidRDefault="001E3CDC" w:rsidP="00661191">
                <w:r>
                  <w:t>Implantação</w:t>
                </w:r>
              </w:p>
            </w:tc>
            <w:tc>
              <w:tcPr>
                <w:tcW w:w="1701" w:type="dxa"/>
              </w:tcPr>
              <w:p w:rsidR="001E3CDC" w:rsidRDefault="00C51577" w:rsidP="001E3CDC">
                <w:pPr>
                  <w:jc w:val="center"/>
                </w:pPr>
                <w:r>
                  <w:t>A</w:t>
                </w:r>
              </w:p>
            </w:tc>
            <w:tc>
              <w:tcPr>
                <w:tcW w:w="1540" w:type="dxa"/>
              </w:tcPr>
              <w:p w:rsidR="001E3CDC" w:rsidRDefault="001E3CDC" w:rsidP="001E3CDC">
                <w:pPr>
                  <w:jc w:val="center"/>
                </w:pPr>
              </w:p>
            </w:tc>
            <w:tc>
              <w:tcPr>
                <w:tcW w:w="1579" w:type="dxa"/>
              </w:tcPr>
              <w:p w:rsidR="001E3CDC" w:rsidRDefault="00C51577" w:rsidP="001E3CDC">
                <w:pPr>
                  <w:jc w:val="center"/>
                </w:pPr>
                <w:r>
                  <w:t>R</w:t>
                </w:r>
              </w:p>
            </w:tc>
          </w:tr>
        </w:tbl>
        <w:p w:rsidR="006E5425" w:rsidRPr="00661191" w:rsidRDefault="00913CC9" w:rsidP="00661191"/>
        <w:bookmarkStart w:id="0" w:name="_GoBack" w:displacedByCustomXml="next"/>
        <w:bookmarkEnd w:id="0" w:displacedByCustomXml="next"/>
      </w:sdtContent>
    </w:sdt>
    <w:p w:rsidR="006E5425" w:rsidRPr="002C5A42" w:rsidRDefault="00661191">
      <w:pPr>
        <w:pStyle w:val="Ttulo1"/>
      </w:pPr>
      <w:r>
        <w:t>A</w:t>
      </w:r>
      <w:r w:rsidR="00E96407" w:rsidRPr="002C5A42">
        <w:t>provação e autoridade para proceder</w:t>
      </w:r>
    </w:p>
    <w:p w:rsidR="006E5425" w:rsidRPr="002C5A42" w:rsidRDefault="00E96407">
      <w:r w:rsidRPr="002C5A42"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2C5A42" w:rsidTr="006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2C5A42" w:rsidRDefault="00E96407">
            <w:r w:rsidRPr="002C5A42">
              <w:t>Nome</w:t>
            </w:r>
          </w:p>
        </w:tc>
        <w:tc>
          <w:tcPr>
            <w:tcW w:w="1923" w:type="pct"/>
          </w:tcPr>
          <w:p w:rsidR="006E5425" w:rsidRPr="002C5A42" w:rsidRDefault="00E96407">
            <w:r w:rsidRPr="002C5A42">
              <w:t>Título</w:t>
            </w:r>
          </w:p>
        </w:tc>
        <w:tc>
          <w:tcPr>
            <w:tcW w:w="1155" w:type="pct"/>
          </w:tcPr>
          <w:p w:rsidR="006E5425" w:rsidRPr="002C5A42" w:rsidRDefault="00E96407">
            <w:r w:rsidRPr="002C5A42">
              <w:t>Data</w:t>
            </w:r>
          </w:p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  <w:tr w:rsidR="006E5425" w:rsidRPr="002C5A42" w:rsidTr="006E5425">
        <w:tc>
          <w:tcPr>
            <w:tcW w:w="1923" w:type="pct"/>
          </w:tcPr>
          <w:p w:rsidR="006E5425" w:rsidRPr="002C5A42" w:rsidRDefault="006E5425"/>
        </w:tc>
        <w:tc>
          <w:tcPr>
            <w:tcW w:w="1923" w:type="pct"/>
          </w:tcPr>
          <w:p w:rsidR="006E5425" w:rsidRPr="002C5A42" w:rsidRDefault="006E5425"/>
        </w:tc>
        <w:tc>
          <w:tcPr>
            <w:tcW w:w="1155" w:type="pct"/>
          </w:tcPr>
          <w:p w:rsidR="006E5425" w:rsidRPr="002C5A42" w:rsidRDefault="006E5425"/>
        </w:tc>
      </w:tr>
    </w:tbl>
    <w:p w:rsidR="006E5425" w:rsidRPr="002C5A42" w:rsidRDefault="006E542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55"/>
        <w:gridCol w:w="1875"/>
        <w:gridCol w:w="168"/>
        <w:gridCol w:w="1040"/>
        <w:gridCol w:w="554"/>
        <w:gridCol w:w="1155"/>
        <w:gridCol w:w="1874"/>
        <w:gridCol w:w="168"/>
        <w:gridCol w:w="1038"/>
      </w:tblGrid>
      <w:tr w:rsidR="006E5425" w:rsidRPr="002C5A42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307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6E5425" w:rsidRPr="002C5A42" w:rsidRDefault="006E5425">
            <w:pPr>
              <w:pStyle w:val="SemEspaament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6E5425" w:rsidRPr="002C5A42" w:rsidRDefault="006E5425">
            <w:pPr>
              <w:pStyle w:val="SemEspaamento"/>
            </w:pPr>
          </w:p>
        </w:tc>
      </w:tr>
      <w:tr w:rsidR="006E5425" w:rsidRPr="002C5A42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E5425" w:rsidRPr="002C5A42" w:rsidRDefault="006E5425"/>
        </w:tc>
        <w:tc>
          <w:tcPr>
            <w:tcW w:w="93" w:type="pct"/>
          </w:tcPr>
          <w:p w:rsidR="006E5425" w:rsidRPr="002C5A42" w:rsidRDefault="006E5425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Data</w:t>
            </w:r>
          </w:p>
        </w:tc>
        <w:tc>
          <w:tcPr>
            <w:tcW w:w="307" w:type="pct"/>
          </w:tcPr>
          <w:p w:rsidR="006E5425" w:rsidRPr="002C5A42" w:rsidRDefault="006E5425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E5425" w:rsidRPr="002C5A42" w:rsidRDefault="006E5425"/>
        </w:tc>
        <w:tc>
          <w:tcPr>
            <w:tcW w:w="93" w:type="pct"/>
          </w:tcPr>
          <w:p w:rsidR="006E5425" w:rsidRPr="002C5A42" w:rsidRDefault="006E5425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6E5425" w:rsidRPr="002C5A42" w:rsidRDefault="00E96407">
            <w:r w:rsidRPr="002C5A42">
              <w:t>Data</w:t>
            </w:r>
          </w:p>
        </w:tc>
      </w:tr>
    </w:tbl>
    <w:p w:rsidR="006E5425" w:rsidRPr="002C5A42" w:rsidRDefault="006E5425"/>
    <w:sectPr w:rsidR="006E5425" w:rsidRPr="002C5A42" w:rsidSect="002C5A42">
      <w:headerReference w:type="default" r:id="rId14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27C" w:rsidRDefault="0010627C">
      <w:pPr>
        <w:spacing w:after="0" w:line="240" w:lineRule="auto"/>
      </w:pPr>
      <w:r>
        <w:separator/>
      </w:r>
    </w:p>
  </w:endnote>
  <w:endnote w:type="continuationSeparator" w:id="0">
    <w:p w:rsidR="0010627C" w:rsidRDefault="0010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27C" w:rsidRDefault="0010627C">
      <w:pPr>
        <w:spacing w:after="0" w:line="240" w:lineRule="auto"/>
      </w:pPr>
      <w:r>
        <w:separator/>
      </w:r>
    </w:p>
  </w:footnote>
  <w:footnote w:type="continuationSeparator" w:id="0">
    <w:p w:rsidR="0010627C" w:rsidRDefault="0010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13CC9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8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13CC9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93"/>
    <w:rsid w:val="000C6A10"/>
    <w:rsid w:val="000C7BDF"/>
    <w:rsid w:val="0010627C"/>
    <w:rsid w:val="001E3CDC"/>
    <w:rsid w:val="00223490"/>
    <w:rsid w:val="002C5A42"/>
    <w:rsid w:val="00401D93"/>
    <w:rsid w:val="004349DD"/>
    <w:rsid w:val="00661191"/>
    <w:rsid w:val="006E5425"/>
    <w:rsid w:val="00913CC9"/>
    <w:rsid w:val="00942D21"/>
    <w:rsid w:val="00B563DB"/>
    <w:rsid w:val="00BC74DA"/>
    <w:rsid w:val="00C122C6"/>
    <w:rsid w:val="00C27DE6"/>
    <w:rsid w:val="00C51577"/>
    <w:rsid w:val="00C93D99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9D05399-E952-46D3-9C96-1DFE44FA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customStyle="1" w:styleId="Resumo">
    <w:name w:val="Resumo"/>
    <w:basedOn w:val="Normal"/>
    <w:uiPriority w:val="19"/>
    <w:qFormat/>
    <w:rsid w:val="00401D93"/>
    <w:pPr>
      <w:spacing w:before="360" w:after="600"/>
      <w:ind w:left="144" w:right="144"/>
    </w:pPr>
    <w:rPr>
      <w:i/>
      <w:iCs/>
      <w:color w:val="7F7F7F"/>
      <w:kern w:val="20"/>
      <w:sz w:val="28"/>
      <w:lang w:eastAsia="en-US"/>
    </w:rPr>
  </w:style>
  <w:style w:type="paragraph" w:customStyle="1" w:styleId="Subttulo1">
    <w:name w:val="Subtítulo1"/>
    <w:basedOn w:val="Normal"/>
    <w:next w:val="Normal"/>
    <w:link w:val="Cardesubttulo"/>
    <w:uiPriority w:val="19"/>
    <w:unhideWhenUsed/>
    <w:qFormat/>
    <w:rsid w:val="00401D93"/>
    <w:pPr>
      <w:numPr>
        <w:ilvl w:val="1"/>
      </w:numPr>
      <w:spacing w:before="40" w:after="160"/>
      <w:ind w:left="144" w:right="720"/>
    </w:pPr>
    <w:rPr>
      <w:rFonts w:ascii="Calibri" w:eastAsia="Times New Roman" w:hAnsi="Calibri" w:cs="Arial"/>
      <w:caps/>
      <w:color w:val="7E97AD"/>
      <w:kern w:val="20"/>
      <w:sz w:val="64"/>
      <w:szCs w:val="64"/>
      <w:lang w:eastAsia="en-US"/>
    </w:rPr>
  </w:style>
  <w:style w:type="character" w:customStyle="1" w:styleId="Cardesubttulo">
    <w:name w:val="Car de subtítulo"/>
    <w:basedOn w:val="Fontepargpadro"/>
    <w:link w:val="Subttulo1"/>
    <w:uiPriority w:val="19"/>
    <w:rsid w:val="00401D93"/>
    <w:rPr>
      <w:rFonts w:ascii="Calibri" w:eastAsia="Times New Roman" w:hAnsi="Calibri" w:cs="Arial"/>
      <w:caps/>
      <w:color w:val="7E97AD"/>
      <w:kern w:val="20"/>
      <w:sz w:val="64"/>
      <w:szCs w:val="64"/>
      <w:lang w:eastAsia="en-US"/>
    </w:rPr>
  </w:style>
  <w:style w:type="paragraph" w:customStyle="1" w:styleId="Ttulo10">
    <w:name w:val="Título1"/>
    <w:basedOn w:val="Normal"/>
    <w:next w:val="Normal"/>
    <w:link w:val="Cardettulo"/>
    <w:uiPriority w:val="19"/>
    <w:unhideWhenUsed/>
    <w:qFormat/>
    <w:rsid w:val="00401D93"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/>
      <w:spacing w:before="240" w:after="240" w:line="1200" w:lineRule="exact"/>
      <w:ind w:left="115" w:right="115"/>
    </w:pPr>
    <w:rPr>
      <w:rFonts w:ascii="Calibri" w:eastAsia="Times New Roman" w:hAnsi="Calibri" w:cs="Arial"/>
      <w:caps/>
      <w:color w:val="FFFFFF"/>
      <w:spacing w:val="40"/>
      <w:kern w:val="28"/>
      <w:sz w:val="136"/>
      <w:szCs w:val="136"/>
      <w:lang w:eastAsia="en-US"/>
      <w14:ligatures w14:val="standardContextual"/>
    </w:rPr>
  </w:style>
  <w:style w:type="character" w:customStyle="1" w:styleId="Cardettulo">
    <w:name w:val="Car de título"/>
    <w:basedOn w:val="Fontepargpadro"/>
    <w:link w:val="Ttulo10"/>
    <w:uiPriority w:val="19"/>
    <w:rsid w:val="00401D93"/>
    <w:rPr>
      <w:rFonts w:ascii="Calibri" w:eastAsia="Times New Roman" w:hAnsi="Calibri" w:cs="Arial"/>
      <w:caps/>
      <w:color w:val="FFFFFF"/>
      <w:spacing w:val="40"/>
      <w:kern w:val="28"/>
      <w:sz w:val="136"/>
      <w:szCs w:val="136"/>
      <w:shd w:val="clear" w:color="auto" w:fill="7E97AD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223490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Apresenta__o_do_Microsoft_PowerPoint1.ppt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taskdigge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495540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B52DB9C40440B79CBA7337512F3A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B06B4A-04ED-4656-92CE-4714DD226D59}"/>
      </w:docPartPr>
      <w:docPartBody>
        <w:p w:rsidR="00A9592B" w:rsidRDefault="00584C9F">
          <w:pPr>
            <w:pStyle w:val="45B52DB9C40440B79CBA7337512F3ADB"/>
          </w:pPr>
          <w:r>
            <w:t>[Selecionar Data]</w:t>
          </w:r>
        </w:p>
      </w:docPartBody>
    </w:docPart>
    <w:docPart>
      <w:docPartPr>
        <w:name w:val="0BF90F26C4D44676B03B8AA1EBBE46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5D9B96-6C39-4451-B4BE-30D095887853}"/>
      </w:docPartPr>
      <w:docPartBody>
        <w:p w:rsidR="00A9592B" w:rsidRDefault="00584C9F">
          <w:pPr>
            <w:pStyle w:val="0BF90F26C4D44676B03B8AA1EBBE46E4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9F"/>
    <w:rsid w:val="00584C9F"/>
    <w:rsid w:val="00A9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FCCD8DD39B54989A6C46E376DF7A0C6">
    <w:name w:val="1FCCD8DD39B54989A6C46E376DF7A0C6"/>
  </w:style>
  <w:style w:type="paragraph" w:customStyle="1" w:styleId="45B52DB9C40440B79CBA7337512F3ADB">
    <w:name w:val="45B52DB9C40440B79CBA7337512F3ADB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BF90F26C4D44676B03B8AA1EBBE46E4">
    <w:name w:val="0BF90F26C4D44676B03B8AA1EBBE4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Tela principal de acesso a webpage do task digger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D509E-7CFD-4E45-B08E-74665556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219</TotalTime>
  <Pages>4</Pages>
  <Words>455</Words>
  <Characters>2460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especificação funcional</vt:lpstr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Alexandre de Melo Ribeiro</dc:creator>
  <cp:keywords/>
  <cp:lastModifiedBy>Alexandre  De Melo Ribeiro</cp:lastModifiedBy>
  <cp:revision>6</cp:revision>
  <dcterms:created xsi:type="dcterms:W3CDTF">2016-08-18T18:03:00Z</dcterms:created>
  <dcterms:modified xsi:type="dcterms:W3CDTF">2016-08-22T18:08:00Z</dcterms:modified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_MarkAsFinal">
    <vt:bool>true</vt:bool>
  </property>
</Properties>
</file>